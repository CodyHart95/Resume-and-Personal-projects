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AE" w:rsidRPr="00B35BD3" w:rsidRDefault="009B4790" w:rsidP="008518FD">
      <w:pPr>
        <w:pStyle w:val="Title"/>
        <w:rPr>
          <w:color w:val="auto"/>
        </w:rPr>
      </w:pPr>
      <w:sdt>
        <w:sdtPr>
          <w:rPr>
            <w:color w:val="auto"/>
          </w:rPr>
          <w:alias w:val="Author"/>
          <w:tag w:val=""/>
          <w:id w:val="1246310863"/>
          <w:placeholder>
            <w:docPart w:val="65F79FFB687D4DF593304CCCCEC9B4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518FD" w:rsidRPr="00B35BD3">
            <w:rPr>
              <w:color w:val="auto"/>
            </w:rPr>
            <w:t xml:space="preserve">Cody </w:t>
          </w:r>
          <w:r w:rsidR="00E86ACB" w:rsidRPr="00B35BD3">
            <w:rPr>
              <w:color w:val="auto"/>
            </w:rPr>
            <w:t xml:space="preserve">P. </w:t>
          </w:r>
          <w:r w:rsidR="008518FD" w:rsidRPr="00B35BD3">
            <w:rPr>
              <w:color w:val="auto"/>
            </w:rPr>
            <w:t>Hart</w:t>
          </w:r>
        </w:sdtContent>
      </w:sdt>
    </w:p>
    <w:tbl>
      <w:tblPr>
        <w:tblStyle w:val="ResumeTable"/>
        <w:tblW w:w="4975" w:type="pct"/>
        <w:tblLook w:val="04A0" w:firstRow="1" w:lastRow="0" w:firstColumn="1" w:lastColumn="0" w:noHBand="0" w:noVBand="1"/>
      </w:tblPr>
      <w:tblGrid>
        <w:gridCol w:w="8449"/>
        <w:gridCol w:w="578"/>
      </w:tblGrid>
      <w:tr w:rsidR="00073FAE" w:rsidTr="008F1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7"/>
        </w:trPr>
        <w:tc>
          <w:tcPr>
            <w:tcW w:w="4680" w:type="pct"/>
          </w:tcPr>
          <w:p w:rsidR="00073FAE" w:rsidRDefault="00073FAE"/>
        </w:tc>
        <w:tc>
          <w:tcPr>
            <w:tcW w:w="320" w:type="pct"/>
          </w:tcPr>
          <w:p w:rsidR="00073FAE" w:rsidRDefault="00073FAE"/>
        </w:tc>
      </w:tr>
    </w:tbl>
    <w:p w:rsidR="008F11F1" w:rsidRDefault="008F11F1" w:rsidP="008F11F1">
      <w:pPr>
        <w:spacing w:after="0"/>
        <w:jc w:val="center"/>
        <w:rPr>
          <w:sz w:val="20"/>
        </w:rPr>
      </w:pPr>
    </w:p>
    <w:p w:rsidR="008F11F1" w:rsidRPr="00B35BD3" w:rsidRDefault="008F11F1" w:rsidP="008F11F1">
      <w:pPr>
        <w:spacing w:after="0"/>
        <w:jc w:val="center"/>
        <w:rPr>
          <w:sz w:val="20"/>
        </w:rPr>
      </w:pPr>
      <w:r w:rsidRPr="00B35BD3">
        <w:rPr>
          <w:sz w:val="20"/>
        </w:rPr>
        <w:t xml:space="preserve">Address: </w:t>
      </w:r>
      <w:r>
        <w:rPr>
          <w:sz w:val="20"/>
        </w:rPr>
        <w:t>22593 West Hart Lane</w:t>
      </w:r>
      <w:r w:rsidRPr="00B35BD3">
        <w:rPr>
          <w:sz w:val="20"/>
        </w:rPr>
        <w:t xml:space="preserve">, </w:t>
      </w:r>
      <w:proofErr w:type="spellStart"/>
      <w:r w:rsidRPr="00B35BD3">
        <w:rPr>
          <w:sz w:val="20"/>
        </w:rPr>
        <w:t>Greentop</w:t>
      </w:r>
      <w:proofErr w:type="spellEnd"/>
      <w:r w:rsidRPr="00B35BD3">
        <w:rPr>
          <w:sz w:val="20"/>
        </w:rPr>
        <w:t>, Missouri  63546</w:t>
      </w:r>
    </w:p>
    <w:p w:rsidR="008F11F1" w:rsidRDefault="008F11F1" w:rsidP="008F11F1">
      <w:pPr>
        <w:spacing w:after="0"/>
        <w:jc w:val="center"/>
      </w:pPr>
      <w:r w:rsidRPr="00B35BD3">
        <w:rPr>
          <w:sz w:val="20"/>
        </w:rPr>
        <w:t>Cell: 660-342-</w:t>
      </w:r>
      <w:proofErr w:type="gramStart"/>
      <w:r w:rsidRPr="00B35BD3">
        <w:rPr>
          <w:sz w:val="20"/>
        </w:rPr>
        <w:t>6887</w:t>
      </w:r>
      <w:r>
        <w:rPr>
          <w:sz w:val="20"/>
        </w:rPr>
        <w:t xml:space="preserve">  </w:t>
      </w:r>
      <w:r w:rsidRPr="00B35BD3">
        <w:rPr>
          <w:sz w:val="20"/>
        </w:rPr>
        <w:t>Email</w:t>
      </w:r>
      <w:proofErr w:type="gramEnd"/>
      <w:r w:rsidRPr="00B35BD3">
        <w:rPr>
          <w:sz w:val="20"/>
        </w:rPr>
        <w:t>:</w:t>
      </w:r>
      <w:r>
        <w:rPr>
          <w:sz w:val="20"/>
        </w:rPr>
        <w:t xml:space="preserve"> </w:t>
      </w:r>
      <w:hyperlink r:id="rId8" w:history="1">
        <w:r w:rsidRPr="00AD01CD">
          <w:rPr>
            <w:rStyle w:val="Hyperlink"/>
          </w:rPr>
          <w:t>cody@hartshooting.com</w:t>
        </w:r>
      </w:hyperlink>
    </w:p>
    <w:p w:rsidR="008F11F1" w:rsidRDefault="008F11F1" w:rsidP="008F11F1">
      <w:pPr>
        <w:spacing w:after="0"/>
      </w:pPr>
    </w:p>
    <w:p w:rsidR="008F11F1" w:rsidRDefault="00B175D3" w:rsidP="008F11F1">
      <w:pPr>
        <w:spacing w:after="0"/>
      </w:pPr>
      <w:r>
        <w:t>Computer Science Graduate with experience in a</w:t>
      </w:r>
      <w:r w:rsidR="008F11F1">
        <w:t xml:space="preserve"> wide array of programming languages and developmental tools. Excellent written and oral communication skills. Extensive experience working in fast passed and hectic environments. </w:t>
      </w:r>
      <w:r w:rsidR="00C63452">
        <w:t>Code examples are available upon request.</w:t>
      </w:r>
    </w:p>
    <w:p w:rsidR="008F11F1" w:rsidRDefault="008F11F1" w:rsidP="00E86ACB">
      <w:pPr>
        <w:pStyle w:val="SectionHeading"/>
        <w:spacing w:before="0"/>
      </w:pPr>
    </w:p>
    <w:p w:rsidR="00073FAE" w:rsidRDefault="003668C3" w:rsidP="00E86ACB">
      <w:pPr>
        <w:pStyle w:val="SectionHeading"/>
        <w:spacing w:before="0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657"/>
        <w:gridCol w:w="7415"/>
      </w:tblGrid>
      <w:tr w:rsidR="00073FAE" w:rsidTr="00073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073FAE" w:rsidRDefault="00073FAE">
            <w:pPr>
              <w:spacing w:line="240" w:lineRule="auto"/>
            </w:pPr>
          </w:p>
        </w:tc>
        <w:tc>
          <w:tcPr>
            <w:tcW w:w="4087" w:type="pct"/>
          </w:tcPr>
          <w:p w:rsidR="00073FAE" w:rsidRDefault="00073FAE">
            <w:pPr>
              <w:spacing w:line="240" w:lineRule="auto"/>
            </w:pPr>
          </w:p>
        </w:tc>
      </w:tr>
      <w:tr w:rsidR="00073FAE" w:rsidTr="00073FAE">
        <w:tc>
          <w:tcPr>
            <w:tcW w:w="913" w:type="pct"/>
          </w:tcPr>
          <w:p w:rsidR="00073FAE" w:rsidRPr="00B35BD3" w:rsidRDefault="00334382" w:rsidP="00334382">
            <w:pPr>
              <w:pStyle w:val="Date"/>
              <w:rPr>
                <w:sz w:val="20"/>
              </w:rPr>
            </w:pPr>
            <w:r>
              <w:rPr>
                <w:sz w:val="20"/>
              </w:rPr>
              <w:t xml:space="preserve">March 2016 </w:t>
            </w:r>
            <w:r w:rsidR="00B14AA7">
              <w:rPr>
                <w:sz w:val="20"/>
              </w:rPr>
              <w:t xml:space="preserve">to </w:t>
            </w:r>
            <w:r>
              <w:rPr>
                <w:sz w:val="20"/>
              </w:rPr>
              <w:t>Present</w:t>
            </w:r>
          </w:p>
        </w:tc>
        <w:tc>
          <w:tcPr>
            <w:tcW w:w="4087" w:type="pct"/>
          </w:tcPr>
          <w:p w:rsidR="00073FAE" w:rsidRPr="00334382" w:rsidRDefault="00334382" w:rsidP="004E76A8">
            <w:pPr>
              <w:pStyle w:val="Subsection"/>
              <w:rPr>
                <w:i/>
                <w:color w:val="404040" w:themeColor="text1" w:themeTint="BF"/>
                <w:sz w:val="20"/>
              </w:rPr>
            </w:pPr>
            <w:r>
              <w:rPr>
                <w:szCs w:val="19"/>
              </w:rPr>
              <w:t xml:space="preserve">Advanced Machining and Automation, </w:t>
            </w:r>
            <w:r>
              <w:rPr>
                <w:i/>
                <w:color w:val="404040" w:themeColor="text1" w:themeTint="BF"/>
                <w:sz w:val="20"/>
              </w:rPr>
              <w:t>Electrician/Robotics Programmer, Preformed electrical wiring for various machine lines</w:t>
            </w:r>
            <w:r w:rsidR="008535E6">
              <w:rPr>
                <w:i/>
                <w:color w:val="404040" w:themeColor="text1" w:themeTint="BF"/>
                <w:sz w:val="20"/>
              </w:rPr>
              <w:t xml:space="preserve">, Programmed Robotic Arms to </w:t>
            </w:r>
            <w:r w:rsidR="00C11453">
              <w:rPr>
                <w:i/>
                <w:color w:val="404040" w:themeColor="text1" w:themeTint="BF"/>
                <w:sz w:val="20"/>
              </w:rPr>
              <w:t>perform</w:t>
            </w:r>
            <w:r>
              <w:rPr>
                <w:i/>
                <w:color w:val="404040" w:themeColor="text1" w:themeTint="BF"/>
                <w:sz w:val="20"/>
              </w:rPr>
              <w:t xml:space="preserve"> tasks to customer specifications, wrote software applications to extend machine functionality and improve data collection for business operations.</w:t>
            </w:r>
          </w:p>
        </w:tc>
      </w:tr>
      <w:sdt>
        <w:sdtPr>
          <w:rPr>
            <w:color w:val="595959" w:themeColor="text1" w:themeTint="A6"/>
            <w:sz w:val="20"/>
          </w:rPr>
          <w:id w:val="-1144189173"/>
        </w:sdtPr>
        <w:sdtEndPr>
          <w:rPr>
            <w:color w:val="000000" w:themeColor="text1"/>
          </w:rPr>
        </w:sdtEndPr>
        <w:sdtContent>
          <w:sdt>
            <w:sdtPr>
              <w:rPr>
                <w:color w:val="595959" w:themeColor="text1" w:themeTint="A6"/>
                <w:sz w:val="20"/>
              </w:rPr>
              <w:id w:val="-693077924"/>
              <w:placeholder>
                <w:docPart w:val="FF9E75A8B2FB4C2292F6320CE6435ADB"/>
              </w:placeholder>
            </w:sdtPr>
            <w:sdtEndPr>
              <w:rPr>
                <w:color w:val="000000" w:themeColor="text1"/>
              </w:rPr>
            </w:sdtEndPr>
            <w:sdtContent>
              <w:tr w:rsidR="00073FAE" w:rsidTr="00334382">
                <w:trPr>
                  <w:trHeight w:val="1431"/>
                </w:trPr>
                <w:tc>
                  <w:tcPr>
                    <w:tcW w:w="913" w:type="pct"/>
                  </w:tcPr>
                  <w:p w:rsidR="00073FAE" w:rsidRDefault="00334382" w:rsidP="008518FD">
                    <w:pPr>
                      <w:pStyle w:val="Date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October 2014 to May 2016</w:t>
                    </w:r>
                  </w:p>
                  <w:p w:rsidR="004E76A8" w:rsidRPr="004E76A8" w:rsidRDefault="004E76A8" w:rsidP="004E76A8">
                    <w:pPr>
                      <w:spacing w:after="0"/>
                    </w:pPr>
                  </w:p>
                  <w:p w:rsidR="004E76A8" w:rsidRDefault="00334382" w:rsidP="004E76A8">
                    <w:pPr>
                      <w:pStyle w:val="Date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August 2012 to October 2014</w:t>
                    </w:r>
                  </w:p>
                  <w:p w:rsidR="007E5824" w:rsidRPr="007E5824" w:rsidRDefault="007E5824" w:rsidP="007E5824"/>
                </w:tc>
                <w:tc>
                  <w:tcPr>
                    <w:tcW w:w="4087" w:type="pct"/>
                  </w:tcPr>
                  <w:p w:rsidR="004E76A8" w:rsidRPr="00334382" w:rsidRDefault="00334382" w:rsidP="004E76A8">
                    <w:pPr>
                      <w:pStyle w:val="Subsection"/>
                      <w:spacing w:after="0"/>
                      <w:rPr>
                        <w:rStyle w:val="Emphasis"/>
                        <w:sz w:val="20"/>
                      </w:rPr>
                    </w:pPr>
                    <w:r>
                      <w:t xml:space="preserve">Walmart, </w:t>
                    </w:r>
                    <w:r w:rsidRPr="00334382">
                      <w:rPr>
                        <w:i/>
                        <w:color w:val="404040" w:themeColor="text1" w:themeTint="BF"/>
                        <w:sz w:val="20"/>
                      </w:rPr>
                      <w:t>Unloader/Inventory Management Associate, Unloaded incoming freight trucks and assisted in the management of the store inventory.</w:t>
                    </w:r>
                  </w:p>
                  <w:p w:rsidR="00334382" w:rsidRDefault="00334382" w:rsidP="004E76A8">
                    <w:pPr>
                      <w:pStyle w:val="Subsection"/>
                      <w:spacing w:after="0"/>
                      <w:rPr>
                        <w:iCs/>
                      </w:rPr>
                    </w:pPr>
                  </w:p>
                  <w:p w:rsidR="00334382" w:rsidRDefault="00334382" w:rsidP="004E76A8">
                    <w:pPr>
                      <w:pStyle w:val="Subsection"/>
                      <w:spacing w:after="0"/>
                      <w:rPr>
                        <w:iCs/>
                      </w:rPr>
                    </w:pPr>
                  </w:p>
                  <w:p w:rsidR="00073FAE" w:rsidRPr="008F11F1" w:rsidRDefault="00010E43" w:rsidP="008F11F1">
                    <w:pPr>
                      <w:pStyle w:val="Subsection"/>
                      <w:spacing w:after="0"/>
                      <w:rPr>
                        <w:i/>
                        <w:iCs/>
                        <w:color w:val="404040" w:themeColor="text1" w:themeTint="BF"/>
                        <w:sz w:val="20"/>
                      </w:rPr>
                    </w:pPr>
                    <w:r w:rsidRPr="004E76A8">
                      <w:rPr>
                        <w:iCs/>
                      </w:rPr>
                      <w:t>Hart Systems, LLC</w:t>
                    </w:r>
                    <w:r w:rsidR="0000210A" w:rsidRPr="00B35BD3">
                      <w:rPr>
                        <w:rStyle w:val="Emphasis"/>
                        <w:sz w:val="20"/>
                      </w:rPr>
                      <w:t xml:space="preserve">, Agriculture Occupational Education Employee, Manufactured </w:t>
                    </w:r>
                    <w:r w:rsidR="00B35BD3" w:rsidRPr="00B35BD3">
                      <w:rPr>
                        <w:rStyle w:val="Emphasis"/>
                        <w:sz w:val="20"/>
                      </w:rPr>
                      <w:t>recoil reducers for trap shooters.</w:t>
                    </w:r>
                  </w:p>
                </w:tc>
              </w:tr>
            </w:sdtContent>
          </w:sdt>
        </w:sdtContent>
      </w:sdt>
    </w:tbl>
    <w:p w:rsidR="00073FAE" w:rsidRDefault="003668C3" w:rsidP="00E86ACB">
      <w:pPr>
        <w:pStyle w:val="SectionHeading"/>
        <w:spacing w:before="0"/>
      </w:pPr>
      <w:r>
        <w:t>Education</w:t>
      </w:r>
    </w:p>
    <w:tbl>
      <w:tblPr>
        <w:tblStyle w:val="ResumeTable"/>
        <w:tblW w:w="4991" w:type="pct"/>
        <w:tblLook w:val="04A0" w:firstRow="1" w:lastRow="0" w:firstColumn="1" w:lastColumn="0" w:noHBand="0" w:noVBand="1"/>
      </w:tblPr>
      <w:tblGrid>
        <w:gridCol w:w="1654"/>
        <w:gridCol w:w="7402"/>
      </w:tblGrid>
      <w:tr w:rsidR="00073FAE" w:rsidTr="008F1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"/>
        </w:trPr>
        <w:tc>
          <w:tcPr>
            <w:tcW w:w="913" w:type="pct"/>
          </w:tcPr>
          <w:p w:rsidR="00073FAE" w:rsidRDefault="00073FAE">
            <w:pPr>
              <w:spacing w:line="240" w:lineRule="auto"/>
            </w:pPr>
          </w:p>
        </w:tc>
        <w:tc>
          <w:tcPr>
            <w:tcW w:w="4087" w:type="pct"/>
          </w:tcPr>
          <w:p w:rsidR="00073FAE" w:rsidRDefault="00073FAE">
            <w:pPr>
              <w:spacing w:line="240" w:lineRule="auto"/>
            </w:pPr>
          </w:p>
        </w:tc>
      </w:tr>
      <w:tr w:rsidR="00073FAE" w:rsidTr="008F11F1">
        <w:trPr>
          <w:trHeight w:val="2452"/>
        </w:trPr>
        <w:tc>
          <w:tcPr>
            <w:tcW w:w="913" w:type="pct"/>
          </w:tcPr>
          <w:p w:rsidR="002317C4" w:rsidRDefault="002317C4" w:rsidP="00C42CED">
            <w:pPr>
              <w:pStyle w:val="Date"/>
              <w:spacing w:after="0"/>
              <w:rPr>
                <w:sz w:val="20"/>
              </w:rPr>
            </w:pPr>
            <w:r>
              <w:rPr>
                <w:sz w:val="20"/>
              </w:rPr>
              <w:t>August 2016 to</w:t>
            </w:r>
          </w:p>
          <w:p w:rsidR="002317C4" w:rsidRDefault="002317C4" w:rsidP="002317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May 2018</w:t>
            </w:r>
          </w:p>
          <w:p w:rsidR="002317C4" w:rsidRPr="002317C4" w:rsidRDefault="002317C4" w:rsidP="002317C4">
            <w:pPr>
              <w:rPr>
                <w:color w:val="404040" w:themeColor="text1" w:themeTint="BF"/>
              </w:rPr>
            </w:pPr>
            <w:r w:rsidRPr="002317C4">
              <w:rPr>
                <w:color w:val="404040" w:themeColor="text1" w:themeTint="BF"/>
                <w:sz w:val="20"/>
              </w:rPr>
              <w:t>August 2014 to May 2016</w:t>
            </w:r>
          </w:p>
          <w:p w:rsidR="00850CE2" w:rsidRPr="00B35BD3" w:rsidRDefault="00B35BD3" w:rsidP="00C42CED">
            <w:pPr>
              <w:pStyle w:val="Date"/>
              <w:spacing w:after="0"/>
              <w:rPr>
                <w:sz w:val="20"/>
              </w:rPr>
            </w:pPr>
            <w:r w:rsidRPr="00B35BD3">
              <w:rPr>
                <w:sz w:val="20"/>
              </w:rPr>
              <w:t xml:space="preserve">August 2013 to </w:t>
            </w:r>
            <w:r w:rsidR="00783A44">
              <w:rPr>
                <w:sz w:val="20"/>
              </w:rPr>
              <w:t>May 2014</w:t>
            </w:r>
          </w:p>
          <w:p w:rsidR="00850CE2" w:rsidRPr="00B35BD3" w:rsidRDefault="00850CE2" w:rsidP="00C42CED">
            <w:pPr>
              <w:pStyle w:val="Date"/>
              <w:spacing w:after="0"/>
              <w:rPr>
                <w:sz w:val="20"/>
              </w:rPr>
            </w:pPr>
          </w:p>
          <w:p w:rsidR="007E5824" w:rsidRPr="007E5824" w:rsidRDefault="007E5824" w:rsidP="00C11453">
            <w:pPr>
              <w:pStyle w:val="Date"/>
              <w:spacing w:after="0"/>
            </w:pPr>
          </w:p>
        </w:tc>
        <w:tc>
          <w:tcPr>
            <w:tcW w:w="4087" w:type="pct"/>
          </w:tcPr>
          <w:p w:rsidR="002317C4" w:rsidRPr="002317C4" w:rsidRDefault="002317C4" w:rsidP="0051086F">
            <w:pPr>
              <w:pStyle w:val="Subsection"/>
              <w:rPr>
                <w:i/>
                <w:iCs/>
                <w:color w:val="404040" w:themeColor="text1" w:themeTint="BF"/>
                <w:szCs w:val="19"/>
              </w:rPr>
            </w:pPr>
            <w:r>
              <w:rPr>
                <w:iCs/>
                <w:sz w:val="20"/>
              </w:rPr>
              <w:t xml:space="preserve">Missouri State University, </w:t>
            </w:r>
            <w:r>
              <w:rPr>
                <w:i/>
                <w:iCs/>
                <w:color w:val="404040" w:themeColor="text1" w:themeTint="BF"/>
                <w:szCs w:val="19"/>
              </w:rPr>
              <w:t>Springfield Missouri, BS in Computer Science minor in General Business</w:t>
            </w:r>
          </w:p>
          <w:p w:rsidR="002317C4" w:rsidRPr="002317C4" w:rsidRDefault="002317C4" w:rsidP="0051086F">
            <w:pPr>
              <w:pStyle w:val="Subsection"/>
              <w:rPr>
                <w:i/>
                <w:iCs/>
                <w:color w:val="404040" w:themeColor="text1" w:themeTint="BF"/>
                <w:sz w:val="20"/>
              </w:rPr>
            </w:pPr>
            <w:r>
              <w:rPr>
                <w:iCs/>
                <w:sz w:val="20"/>
              </w:rPr>
              <w:t>Moberly Area Community College,</w:t>
            </w:r>
            <w:r w:rsidR="00783A44">
              <w:rPr>
                <w:iCs/>
                <w:sz w:val="20"/>
              </w:rPr>
              <w:t xml:space="preserve"> </w:t>
            </w:r>
            <w:r w:rsidR="00783A44">
              <w:rPr>
                <w:i/>
                <w:iCs/>
                <w:color w:val="404040" w:themeColor="text1" w:themeTint="BF"/>
                <w:sz w:val="20"/>
              </w:rPr>
              <w:t>Kirk</w:t>
            </w:r>
            <w:r>
              <w:rPr>
                <w:i/>
                <w:iCs/>
                <w:color w:val="404040" w:themeColor="text1" w:themeTint="BF"/>
                <w:sz w:val="20"/>
              </w:rPr>
              <w:t xml:space="preserve">sville, Mo, AA in General Education </w:t>
            </w:r>
          </w:p>
          <w:p w:rsidR="002317C4" w:rsidRDefault="002317C4" w:rsidP="0051086F">
            <w:pPr>
              <w:pStyle w:val="Subsection"/>
              <w:rPr>
                <w:iCs/>
                <w:sz w:val="20"/>
              </w:rPr>
            </w:pPr>
          </w:p>
          <w:p w:rsidR="00850CE2" w:rsidRPr="00C42CED" w:rsidRDefault="00850CE2" w:rsidP="0051086F">
            <w:pPr>
              <w:pStyle w:val="Subsection"/>
              <w:rPr>
                <w:rStyle w:val="Emphasis"/>
                <w:sz w:val="20"/>
              </w:rPr>
            </w:pPr>
            <w:r w:rsidRPr="00B35BD3">
              <w:rPr>
                <w:iCs/>
                <w:sz w:val="20"/>
              </w:rPr>
              <w:t>University of Missouri—Columbia</w:t>
            </w:r>
            <w:r w:rsidRPr="00B35BD3">
              <w:rPr>
                <w:rStyle w:val="Emphasis"/>
                <w:sz w:val="20"/>
              </w:rPr>
              <w:t xml:space="preserve">, </w:t>
            </w:r>
            <w:r w:rsidR="002317C4">
              <w:rPr>
                <w:rStyle w:val="Emphasis"/>
                <w:sz w:val="20"/>
              </w:rPr>
              <w:t xml:space="preserve">Columbia, Mo, </w:t>
            </w:r>
            <w:r w:rsidRPr="00B35BD3">
              <w:rPr>
                <w:rStyle w:val="Emphasis"/>
                <w:sz w:val="20"/>
              </w:rPr>
              <w:t>Majoring in</w:t>
            </w:r>
            <w:r w:rsidR="00B14AA7">
              <w:rPr>
                <w:rStyle w:val="Emphasis"/>
                <w:sz w:val="20"/>
              </w:rPr>
              <w:t xml:space="preserve"> Food Science and Nutrition</w:t>
            </w:r>
          </w:p>
          <w:p w:rsidR="00073FAE" w:rsidRPr="00B35BD3" w:rsidRDefault="00073FAE" w:rsidP="00B35BD3">
            <w:pPr>
              <w:pStyle w:val="Subsection"/>
              <w:spacing w:after="0"/>
              <w:rPr>
                <w:sz w:val="20"/>
              </w:rPr>
            </w:pPr>
          </w:p>
        </w:tc>
      </w:tr>
    </w:tbl>
    <w:p w:rsidR="0051086F" w:rsidRDefault="008F11F1" w:rsidP="00E86ACB">
      <w:pPr>
        <w:pStyle w:val="SectionHeading"/>
        <w:spacing w:before="0"/>
      </w:pPr>
      <w:r>
        <w:t>Skills and abilities</w:t>
      </w:r>
    </w:p>
    <w:tbl>
      <w:tblPr>
        <w:tblStyle w:val="ResumeTable"/>
        <w:tblW w:w="5000" w:type="pct"/>
        <w:tblLook w:val="04A0" w:firstRow="1" w:lastRow="0" w:firstColumn="1" w:lastColumn="0" w:noHBand="0" w:noVBand="1"/>
      </w:tblPr>
      <w:tblGrid>
        <w:gridCol w:w="1804"/>
        <w:gridCol w:w="7268"/>
      </w:tblGrid>
      <w:tr w:rsidR="0051086F" w:rsidTr="007E5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94" w:type="pct"/>
          </w:tcPr>
          <w:p w:rsidR="0051086F" w:rsidRDefault="0051086F" w:rsidP="00963C6E">
            <w:pPr>
              <w:spacing w:line="240" w:lineRule="auto"/>
            </w:pPr>
          </w:p>
        </w:tc>
        <w:tc>
          <w:tcPr>
            <w:tcW w:w="4006" w:type="pct"/>
          </w:tcPr>
          <w:p w:rsidR="0051086F" w:rsidRDefault="0051086F" w:rsidP="00963C6E">
            <w:pPr>
              <w:spacing w:line="240" w:lineRule="auto"/>
            </w:pPr>
          </w:p>
        </w:tc>
      </w:tr>
      <w:tr w:rsidR="0051086F" w:rsidTr="00E257D4">
        <w:trPr>
          <w:trHeight w:val="3438"/>
        </w:trPr>
        <w:tc>
          <w:tcPr>
            <w:tcW w:w="994" w:type="pct"/>
          </w:tcPr>
          <w:p w:rsidR="0051086F" w:rsidRDefault="002317C4" w:rsidP="00963C6E">
            <w:pPr>
              <w:pStyle w:val="Date"/>
              <w:rPr>
                <w:sz w:val="20"/>
              </w:rPr>
            </w:pPr>
            <w:r>
              <w:rPr>
                <w:sz w:val="20"/>
              </w:rPr>
              <w:t>Programming Skills</w:t>
            </w:r>
          </w:p>
          <w:p w:rsidR="002317C4" w:rsidRDefault="002317C4" w:rsidP="002317C4"/>
          <w:p w:rsidR="006A739E" w:rsidRDefault="006A739E" w:rsidP="002317C4"/>
          <w:p w:rsidR="006A739E" w:rsidRDefault="006A739E" w:rsidP="002317C4"/>
          <w:p w:rsidR="006A739E" w:rsidRDefault="006A739E" w:rsidP="002317C4"/>
          <w:p w:rsidR="006A739E" w:rsidRDefault="006A739E" w:rsidP="002317C4"/>
          <w:p w:rsidR="006A739E" w:rsidRDefault="006A739E" w:rsidP="002317C4"/>
          <w:p w:rsidR="006A739E" w:rsidRDefault="006A739E" w:rsidP="002317C4"/>
          <w:p w:rsidR="006A739E" w:rsidRDefault="006A739E" w:rsidP="002317C4"/>
          <w:p w:rsidR="006A739E" w:rsidRPr="008F11F1" w:rsidRDefault="006A739E" w:rsidP="002317C4">
            <w:pPr>
              <w:rPr>
                <w:color w:val="000000" w:themeColor="text1"/>
              </w:rPr>
            </w:pPr>
            <w:r w:rsidRPr="008F11F1">
              <w:rPr>
                <w:color w:val="000000" w:themeColor="text1"/>
              </w:rPr>
              <w:t>Communication Skills</w:t>
            </w:r>
          </w:p>
          <w:p w:rsidR="006A739E" w:rsidRPr="00E257D4" w:rsidRDefault="006A739E" w:rsidP="00E257D4">
            <w:pPr>
              <w:tabs>
                <w:tab w:val="left" w:pos="1215"/>
              </w:tabs>
            </w:pPr>
            <w:bookmarkStart w:id="0" w:name="_GoBack"/>
            <w:bookmarkEnd w:id="0"/>
          </w:p>
        </w:tc>
        <w:tc>
          <w:tcPr>
            <w:tcW w:w="4006" w:type="pct"/>
          </w:tcPr>
          <w:p w:rsidR="00EA0EB2" w:rsidRPr="002317C4" w:rsidRDefault="002317C4" w:rsidP="007E5824">
            <w:pPr>
              <w:pStyle w:val="Subsection"/>
              <w:numPr>
                <w:ilvl w:val="0"/>
                <w:numId w:val="6"/>
              </w:numPr>
              <w:rPr>
                <w:rStyle w:val="Emphasis"/>
                <w:i w:val="0"/>
                <w:iCs w:val="0"/>
                <w:color w:val="000000" w:themeColor="text1"/>
                <w:sz w:val="20"/>
              </w:rPr>
            </w:pPr>
            <w:r>
              <w:rPr>
                <w:rStyle w:val="Emphasis"/>
                <w:i w:val="0"/>
                <w:sz w:val="20"/>
              </w:rPr>
              <w:t xml:space="preserve">Experience in C++, C#, </w:t>
            </w:r>
            <w:r w:rsidR="00C11453">
              <w:rPr>
                <w:rStyle w:val="Emphasis"/>
                <w:i w:val="0"/>
                <w:sz w:val="20"/>
              </w:rPr>
              <w:t xml:space="preserve">JAVA, Python, MIPS, </w:t>
            </w:r>
            <w:r>
              <w:rPr>
                <w:rStyle w:val="Emphasis"/>
                <w:i w:val="0"/>
                <w:sz w:val="20"/>
              </w:rPr>
              <w:t>SQL, JavaScript, Visual Basic, HTML5, PHP, and CSS.</w:t>
            </w:r>
          </w:p>
          <w:p w:rsidR="002317C4" w:rsidRPr="002317C4" w:rsidRDefault="002317C4" w:rsidP="002317C4">
            <w:pPr>
              <w:pStyle w:val="Subsection"/>
              <w:numPr>
                <w:ilvl w:val="0"/>
                <w:numId w:val="6"/>
              </w:numPr>
              <w:rPr>
                <w:rStyle w:val="Emphasis"/>
                <w:i w:val="0"/>
                <w:iCs w:val="0"/>
                <w:color w:val="000000" w:themeColor="text1"/>
                <w:sz w:val="20"/>
              </w:rPr>
            </w:pPr>
            <w:r>
              <w:rPr>
                <w:rStyle w:val="Emphasis"/>
                <w:i w:val="0"/>
                <w:sz w:val="20"/>
              </w:rPr>
              <w:t>Experience with GIT source Control</w:t>
            </w:r>
            <w:r w:rsidR="007E5824">
              <w:rPr>
                <w:rStyle w:val="Emphasis"/>
                <w:i w:val="0"/>
                <w:sz w:val="20"/>
              </w:rPr>
              <w:t>.</w:t>
            </w:r>
          </w:p>
          <w:p w:rsidR="002317C4" w:rsidRPr="002317C4" w:rsidRDefault="002317C4" w:rsidP="002317C4">
            <w:pPr>
              <w:pStyle w:val="Subsection"/>
              <w:numPr>
                <w:ilvl w:val="0"/>
                <w:numId w:val="6"/>
              </w:numPr>
              <w:rPr>
                <w:rStyle w:val="Emphasis"/>
                <w:i w:val="0"/>
                <w:iCs w:val="0"/>
                <w:color w:val="000000" w:themeColor="text1"/>
                <w:sz w:val="20"/>
              </w:rPr>
            </w:pPr>
            <w:r>
              <w:rPr>
                <w:rStyle w:val="Emphasis"/>
                <w:i w:val="0"/>
                <w:sz w:val="20"/>
              </w:rPr>
              <w:t>Experience with .Net Framework 4.0 and 4.5</w:t>
            </w:r>
            <w:r w:rsidR="007E5824">
              <w:rPr>
                <w:rStyle w:val="Emphasis"/>
                <w:i w:val="0"/>
                <w:sz w:val="20"/>
              </w:rPr>
              <w:t>.</w:t>
            </w:r>
          </w:p>
          <w:p w:rsidR="002317C4" w:rsidRPr="002317C4" w:rsidRDefault="002317C4" w:rsidP="002317C4">
            <w:pPr>
              <w:pStyle w:val="Subsection"/>
              <w:numPr>
                <w:ilvl w:val="0"/>
                <w:numId w:val="6"/>
              </w:numPr>
              <w:rPr>
                <w:rStyle w:val="Emphasis"/>
                <w:i w:val="0"/>
                <w:iCs w:val="0"/>
                <w:color w:val="000000" w:themeColor="text1"/>
                <w:sz w:val="20"/>
              </w:rPr>
            </w:pPr>
            <w:r>
              <w:rPr>
                <w:rStyle w:val="Emphasis"/>
                <w:i w:val="0"/>
                <w:sz w:val="20"/>
              </w:rPr>
              <w:t>Familiar with AGILE work environment</w:t>
            </w:r>
            <w:r w:rsidR="007E5824">
              <w:rPr>
                <w:rStyle w:val="Emphasis"/>
                <w:i w:val="0"/>
                <w:sz w:val="20"/>
              </w:rPr>
              <w:t>.</w:t>
            </w:r>
          </w:p>
          <w:p w:rsidR="002317C4" w:rsidRPr="006A739E" w:rsidRDefault="006A739E" w:rsidP="002317C4">
            <w:pPr>
              <w:pStyle w:val="Subsection"/>
              <w:numPr>
                <w:ilvl w:val="0"/>
                <w:numId w:val="6"/>
              </w:numPr>
              <w:rPr>
                <w:sz w:val="20"/>
              </w:rPr>
            </w:pPr>
            <w:r w:rsidRPr="006A739E">
              <w:rPr>
                <w:color w:val="404040" w:themeColor="text1" w:themeTint="BF"/>
                <w:sz w:val="20"/>
              </w:rPr>
              <w:t>Experience using Visual studio and Jet Brains</w:t>
            </w:r>
            <w:r>
              <w:rPr>
                <w:color w:val="404040" w:themeColor="text1" w:themeTint="BF"/>
                <w:sz w:val="20"/>
              </w:rPr>
              <w:t xml:space="preserve"> Suite</w:t>
            </w:r>
            <w:r w:rsidRPr="006A739E">
              <w:rPr>
                <w:color w:val="404040" w:themeColor="text1" w:themeTint="BF"/>
                <w:sz w:val="20"/>
              </w:rPr>
              <w:t>.</w:t>
            </w:r>
          </w:p>
          <w:p w:rsidR="006A739E" w:rsidRPr="006A739E" w:rsidRDefault="006A739E" w:rsidP="002317C4">
            <w:pPr>
              <w:pStyle w:val="Subsection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color w:val="404040" w:themeColor="text1" w:themeTint="BF"/>
                <w:sz w:val="20"/>
              </w:rPr>
              <w:t>Experience with Microsoft SQL Server 2012, Oracle 11g, MySQL</w:t>
            </w:r>
            <w:r w:rsidR="007E5824">
              <w:rPr>
                <w:color w:val="404040" w:themeColor="text1" w:themeTint="BF"/>
                <w:sz w:val="20"/>
              </w:rPr>
              <w:t>.</w:t>
            </w:r>
          </w:p>
          <w:p w:rsidR="006A739E" w:rsidRPr="007E5824" w:rsidRDefault="006A739E" w:rsidP="006A739E">
            <w:pPr>
              <w:pStyle w:val="Subsection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color w:val="404040" w:themeColor="text1" w:themeTint="BF"/>
                <w:sz w:val="20"/>
              </w:rPr>
              <w:t>Familiar with OOP design and best practices.</w:t>
            </w:r>
          </w:p>
          <w:p w:rsidR="007E5824" w:rsidRPr="007E5824" w:rsidRDefault="007E5824" w:rsidP="007E5824">
            <w:pPr>
              <w:pStyle w:val="Subsection"/>
              <w:ind w:left="765"/>
              <w:rPr>
                <w:sz w:val="20"/>
              </w:rPr>
            </w:pPr>
          </w:p>
          <w:p w:rsidR="006A739E" w:rsidRPr="008F11F1" w:rsidRDefault="008F11F1" w:rsidP="008F11F1">
            <w:pPr>
              <w:pStyle w:val="Subsection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color w:val="404040" w:themeColor="text1" w:themeTint="BF"/>
                <w:sz w:val="20"/>
              </w:rPr>
              <w:t>Wrot</w:t>
            </w:r>
            <w:r w:rsidR="006A739E" w:rsidRPr="006A739E">
              <w:rPr>
                <w:color w:val="404040" w:themeColor="text1" w:themeTint="BF"/>
                <w:sz w:val="20"/>
              </w:rPr>
              <w:t>e various user manuals for automated production mac</w:t>
            </w:r>
            <w:r>
              <w:rPr>
                <w:color w:val="404040" w:themeColor="text1" w:themeTint="BF"/>
                <w:sz w:val="20"/>
              </w:rPr>
              <w:t>hines</w:t>
            </w:r>
            <w:r w:rsidR="00C11453">
              <w:rPr>
                <w:color w:val="404040" w:themeColor="text1" w:themeTint="BF"/>
                <w:sz w:val="20"/>
              </w:rPr>
              <w:t>.</w:t>
            </w:r>
          </w:p>
        </w:tc>
      </w:tr>
    </w:tbl>
    <w:p w:rsidR="008535E6" w:rsidRPr="00E257D4" w:rsidRDefault="008535E6" w:rsidP="00C11453">
      <w:pPr>
        <w:rPr>
          <w:sz w:val="2"/>
          <w:szCs w:val="2"/>
        </w:rPr>
      </w:pPr>
    </w:p>
    <w:sectPr w:rsidR="008535E6" w:rsidRPr="00E257D4" w:rsidSect="00C11453">
      <w:footerReference w:type="default" r:id="rId9"/>
      <w:pgSz w:w="12240" w:h="15840" w:code="1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790" w:rsidRDefault="009B4790">
      <w:pPr>
        <w:spacing w:after="0"/>
      </w:pPr>
      <w:r>
        <w:separator/>
      </w:r>
    </w:p>
    <w:p w:rsidR="009B4790" w:rsidRDefault="009B4790"/>
  </w:endnote>
  <w:endnote w:type="continuationSeparator" w:id="0">
    <w:p w:rsidR="009B4790" w:rsidRDefault="009B4790">
      <w:pPr>
        <w:spacing w:after="0"/>
      </w:pPr>
      <w:r>
        <w:continuationSeparator/>
      </w:r>
    </w:p>
    <w:p w:rsidR="009B4790" w:rsidRDefault="009B4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FAE" w:rsidRDefault="00073FAE" w:rsidP="00C11453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790" w:rsidRDefault="009B4790">
      <w:pPr>
        <w:spacing w:after="0"/>
      </w:pPr>
      <w:r>
        <w:separator/>
      </w:r>
    </w:p>
    <w:p w:rsidR="009B4790" w:rsidRDefault="009B4790"/>
  </w:footnote>
  <w:footnote w:type="continuationSeparator" w:id="0">
    <w:p w:rsidR="009B4790" w:rsidRDefault="009B4790">
      <w:pPr>
        <w:spacing w:after="0"/>
      </w:pPr>
      <w:r>
        <w:continuationSeparator/>
      </w:r>
    </w:p>
    <w:p w:rsidR="009B4790" w:rsidRDefault="009B47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1EC0937"/>
    <w:multiLevelType w:val="hybridMultilevel"/>
    <w:tmpl w:val="38DA70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FD"/>
    <w:rsid w:val="0000210A"/>
    <w:rsid w:val="00010E43"/>
    <w:rsid w:val="00073FAE"/>
    <w:rsid w:val="001D7200"/>
    <w:rsid w:val="002317C4"/>
    <w:rsid w:val="00334382"/>
    <w:rsid w:val="003668C3"/>
    <w:rsid w:val="003818FF"/>
    <w:rsid w:val="00407666"/>
    <w:rsid w:val="0048400B"/>
    <w:rsid w:val="004B4AC9"/>
    <w:rsid w:val="004E76A8"/>
    <w:rsid w:val="0051086F"/>
    <w:rsid w:val="005C46E8"/>
    <w:rsid w:val="005E6163"/>
    <w:rsid w:val="006A739E"/>
    <w:rsid w:val="007142B5"/>
    <w:rsid w:val="00742215"/>
    <w:rsid w:val="00783A44"/>
    <w:rsid w:val="007C1143"/>
    <w:rsid w:val="007E5824"/>
    <w:rsid w:val="008132CC"/>
    <w:rsid w:val="00850CE2"/>
    <w:rsid w:val="008518FD"/>
    <w:rsid w:val="008535E6"/>
    <w:rsid w:val="00866646"/>
    <w:rsid w:val="008F11F1"/>
    <w:rsid w:val="009B4790"/>
    <w:rsid w:val="00B14AA7"/>
    <w:rsid w:val="00B175D3"/>
    <w:rsid w:val="00B35BD3"/>
    <w:rsid w:val="00B86C78"/>
    <w:rsid w:val="00B96583"/>
    <w:rsid w:val="00BA1593"/>
    <w:rsid w:val="00C11453"/>
    <w:rsid w:val="00C42CED"/>
    <w:rsid w:val="00C63452"/>
    <w:rsid w:val="00CE6AC2"/>
    <w:rsid w:val="00D41D14"/>
    <w:rsid w:val="00DA4D29"/>
    <w:rsid w:val="00E257D4"/>
    <w:rsid w:val="00E86ACB"/>
    <w:rsid w:val="00EA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6C0A"/>
  <w15:docId w15:val="{36307181-2C91-453C-96B5-331B73DF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7142B5"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sid w:val="007142B5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sid w:val="007142B5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7142B5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rsid w:val="007142B5"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rsid w:val="007142B5"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142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42B5"/>
  </w:style>
  <w:style w:type="paragraph" w:styleId="Footer">
    <w:name w:val="footer"/>
    <w:basedOn w:val="Normal"/>
    <w:link w:val="FooterChar"/>
    <w:uiPriority w:val="99"/>
    <w:unhideWhenUsed/>
    <w:qFormat/>
    <w:rsid w:val="007142B5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7142B5"/>
    <w:rPr>
      <w:noProof/>
    </w:rPr>
  </w:style>
  <w:style w:type="table" w:styleId="TableGrid">
    <w:name w:val="Table Grid"/>
    <w:basedOn w:val="TableNormal"/>
    <w:uiPriority w:val="39"/>
    <w:rsid w:val="007142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7142B5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rsid w:val="007142B5"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sid w:val="007142B5"/>
    <w:rPr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sid w:val="007142B5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rsid w:val="007142B5"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CE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C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76A8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7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dy@hartshootin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F79FFB687D4DF593304CCCCEC9B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09AC7-5517-4CAD-9B63-1539650CF8AD}"/>
      </w:docPartPr>
      <w:docPartBody>
        <w:p w:rsidR="00CF1752" w:rsidRDefault="00880CD6">
          <w:pPr>
            <w:pStyle w:val="65F79FFB687D4DF593304CCCCEC9B4D5"/>
          </w:pPr>
          <w:r>
            <w:t>[Your Name]</w:t>
          </w:r>
        </w:p>
      </w:docPartBody>
    </w:docPart>
    <w:docPart>
      <w:docPartPr>
        <w:name w:val="FF9E75A8B2FB4C2292F6320CE6435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66923-F6BD-46A3-A950-813BD78E2872}"/>
      </w:docPartPr>
      <w:docPartBody>
        <w:p w:rsidR="00CF1752" w:rsidRDefault="00880CD6">
          <w:pPr>
            <w:pStyle w:val="FF9E75A8B2FB4C2292F6320CE6435AD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6E75"/>
    <w:rsid w:val="00272DCE"/>
    <w:rsid w:val="004D65A4"/>
    <w:rsid w:val="007A6AD8"/>
    <w:rsid w:val="00835908"/>
    <w:rsid w:val="00880CD6"/>
    <w:rsid w:val="008A7911"/>
    <w:rsid w:val="008B492B"/>
    <w:rsid w:val="00A84DAD"/>
    <w:rsid w:val="00CF1752"/>
    <w:rsid w:val="00D96E75"/>
    <w:rsid w:val="00E50812"/>
    <w:rsid w:val="00FD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F79FFB687D4DF593304CCCCEC9B4D5">
    <w:name w:val="65F79FFB687D4DF593304CCCCEC9B4D5"/>
    <w:rsid w:val="00272DCE"/>
  </w:style>
  <w:style w:type="paragraph" w:customStyle="1" w:styleId="F43DA2965A52404D8BFB25A22210742D">
    <w:name w:val="F43DA2965A52404D8BFB25A22210742D"/>
    <w:rsid w:val="00272DCE"/>
  </w:style>
  <w:style w:type="paragraph" w:customStyle="1" w:styleId="C12393943AF643399CB6D82DB813F181">
    <w:name w:val="C12393943AF643399CB6D82DB813F181"/>
    <w:rsid w:val="00272DCE"/>
  </w:style>
  <w:style w:type="paragraph" w:customStyle="1" w:styleId="C3ECB453CC044C839E02B4BD3BE54A80">
    <w:name w:val="C3ECB453CC044C839E02B4BD3BE54A80"/>
    <w:rsid w:val="00272DCE"/>
  </w:style>
  <w:style w:type="paragraph" w:customStyle="1" w:styleId="04BC596E67164ECF8E9756BDD2002E46">
    <w:name w:val="04BC596E67164ECF8E9756BDD2002E46"/>
    <w:rsid w:val="00272DCE"/>
  </w:style>
  <w:style w:type="paragraph" w:customStyle="1" w:styleId="7D29401B5A9749A3B0939374BCD1EB47">
    <w:name w:val="7D29401B5A9749A3B0939374BCD1EB47"/>
    <w:rsid w:val="00272DCE"/>
  </w:style>
  <w:style w:type="character" w:styleId="PlaceholderText">
    <w:name w:val="Placeholder Text"/>
    <w:basedOn w:val="DefaultParagraphFont"/>
    <w:uiPriority w:val="99"/>
    <w:semiHidden/>
    <w:rsid w:val="00272DCE"/>
    <w:rPr>
      <w:color w:val="808080"/>
    </w:rPr>
  </w:style>
  <w:style w:type="paragraph" w:customStyle="1" w:styleId="FF9E75A8B2FB4C2292F6320CE6435ADB">
    <w:name w:val="FF9E75A8B2FB4C2292F6320CE6435ADB"/>
    <w:rsid w:val="00272DCE"/>
  </w:style>
  <w:style w:type="paragraph" w:customStyle="1" w:styleId="F777161A22B64CF0A60B70F15D4D1207">
    <w:name w:val="F777161A22B64CF0A60B70F15D4D1207"/>
    <w:rsid w:val="00272DCE"/>
  </w:style>
  <w:style w:type="paragraph" w:customStyle="1" w:styleId="AF3107BBB9EC4046BE272208F7B04C23">
    <w:name w:val="AF3107BBB9EC4046BE272208F7B04C23"/>
    <w:rsid w:val="00272DCE"/>
  </w:style>
  <w:style w:type="paragraph" w:customStyle="1" w:styleId="5EA47939045148BA89CC4300CC7F9AEF">
    <w:name w:val="5EA47939045148BA89CC4300CC7F9AEF"/>
    <w:rsid w:val="00272DCE"/>
  </w:style>
  <w:style w:type="character" w:styleId="Emphasis">
    <w:name w:val="Emphasis"/>
    <w:basedOn w:val="DefaultParagraphFont"/>
    <w:uiPriority w:val="2"/>
    <w:unhideWhenUsed/>
    <w:qFormat/>
    <w:rsid w:val="00D96E75"/>
    <w:rPr>
      <w:i/>
      <w:iCs/>
      <w:color w:val="404040" w:themeColor="text1" w:themeTint="BF"/>
    </w:rPr>
  </w:style>
  <w:style w:type="paragraph" w:customStyle="1" w:styleId="778BD769712F43CFABF24D38D7A679C9">
    <w:name w:val="778BD769712F43CFABF24D38D7A679C9"/>
    <w:rsid w:val="00272DCE"/>
  </w:style>
  <w:style w:type="paragraph" w:customStyle="1" w:styleId="44295848AA5C4DCC8D86072D1B551333">
    <w:name w:val="44295848AA5C4DCC8D86072D1B551333"/>
    <w:rsid w:val="00272DCE"/>
  </w:style>
  <w:style w:type="paragraph" w:customStyle="1" w:styleId="6575423A72D1482AB8B20AD89B3493C8">
    <w:name w:val="6575423A72D1482AB8B20AD89B3493C8"/>
    <w:rsid w:val="00272DCE"/>
  </w:style>
  <w:style w:type="paragraph" w:customStyle="1" w:styleId="1D01BBA01F0B438489C643D56BE83635">
    <w:name w:val="1D01BBA01F0B438489C643D56BE83635"/>
    <w:rsid w:val="00272DCE"/>
  </w:style>
  <w:style w:type="paragraph" w:customStyle="1" w:styleId="5253F40E4C464851A870277876811B15">
    <w:name w:val="5253F40E4C464851A870277876811B15"/>
    <w:rsid w:val="00D96E75"/>
  </w:style>
  <w:style w:type="paragraph" w:customStyle="1" w:styleId="6E8DFE8744CA4E1EB0250D0916B8ECD6">
    <w:name w:val="6E8DFE8744CA4E1EB0250D0916B8ECD6"/>
    <w:rsid w:val="00D96E75"/>
  </w:style>
  <w:style w:type="paragraph" w:customStyle="1" w:styleId="5FA04798B9ED466D813718578A011236">
    <w:name w:val="5FA04798B9ED466D813718578A011236"/>
    <w:rsid w:val="00D96E75"/>
  </w:style>
  <w:style w:type="paragraph" w:customStyle="1" w:styleId="C50B195D2FBD4A27836BF48EA45633B4">
    <w:name w:val="C50B195D2FBD4A27836BF48EA45633B4"/>
    <w:rsid w:val="00D96E75"/>
  </w:style>
  <w:style w:type="paragraph" w:customStyle="1" w:styleId="317682091B87438A9F831BC7DC45B271">
    <w:name w:val="317682091B87438A9F831BC7DC45B271"/>
    <w:rsid w:val="00CF1752"/>
  </w:style>
  <w:style w:type="paragraph" w:customStyle="1" w:styleId="8B5941B53CFC4CFFBA0BFE3BCDE62712">
    <w:name w:val="8B5941B53CFC4CFFBA0BFE3BCDE62712"/>
    <w:rsid w:val="00272DCE"/>
    <w:pPr>
      <w:spacing w:after="200" w:line="276" w:lineRule="auto"/>
    </w:pPr>
  </w:style>
  <w:style w:type="paragraph" w:customStyle="1" w:styleId="0E0EE183F8C74F46969BF6011927BCAB">
    <w:name w:val="0E0EE183F8C74F46969BF6011927BCAB"/>
    <w:rsid w:val="00272DCE"/>
    <w:pPr>
      <w:spacing w:after="200" w:line="276" w:lineRule="auto"/>
    </w:pPr>
  </w:style>
  <w:style w:type="paragraph" w:customStyle="1" w:styleId="F590210ED1C24FBF8DAF7DCCD6D56701">
    <w:name w:val="F590210ED1C24FBF8DAF7DCCD6D56701"/>
    <w:rsid w:val="00272DC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Francois County EMS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P. Hart</dc:creator>
  <cp:lastModifiedBy>College of Natural and Applied Sciences</cp:lastModifiedBy>
  <cp:revision>2</cp:revision>
  <cp:lastPrinted>2013-08-17T15:39:00Z</cp:lastPrinted>
  <dcterms:created xsi:type="dcterms:W3CDTF">2017-10-06T15:21:00Z</dcterms:created>
  <dcterms:modified xsi:type="dcterms:W3CDTF">2017-10-06T15:21:00Z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